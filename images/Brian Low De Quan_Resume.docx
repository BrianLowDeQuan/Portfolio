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4573E28" w14:textId="77777777" w:rsidTr="00D617D3">
        <w:trPr>
          <w:trHeight w:hRule="exact" w:val="11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51582B" w14:textId="3E0BC5DC" w:rsidR="00692703" w:rsidRPr="009812B9" w:rsidRDefault="009812B9" w:rsidP="00322419">
            <w:pPr>
              <w:pStyle w:val="Title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12B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Brian</w:t>
            </w:r>
            <w:r w:rsidR="00692703" w:rsidRPr="009812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812B9">
              <w:rPr>
                <w:rStyle w:val="IntenseEmphasis"/>
                <w:rFonts w:ascii="Arial" w:hAnsi="Arial" w:cs="Arial"/>
                <w:sz w:val="24"/>
                <w:szCs w:val="24"/>
              </w:rPr>
              <w:t>Low De Quan</w:t>
            </w:r>
          </w:p>
          <w:p w14:paraId="6FB065DA" w14:textId="4E888A21" w:rsidR="00692703" w:rsidRPr="007F0E54" w:rsidRDefault="009812B9" w:rsidP="00322419">
            <w:pPr>
              <w:pStyle w:val="ContactInfo"/>
              <w:contextualSpacing w:val="0"/>
              <w:rPr>
                <w:rFonts w:ascii="Arial" w:hAnsi="Arial" w:cs="Arial"/>
                <w:color w:val="auto"/>
              </w:rPr>
            </w:pPr>
            <w:proofErr w:type="spellStart"/>
            <w:r w:rsidRPr="007F0E54">
              <w:rPr>
                <w:rFonts w:ascii="Arial" w:hAnsi="Arial" w:cs="Arial"/>
                <w:color w:val="auto"/>
              </w:rPr>
              <w:t>Choa</w:t>
            </w:r>
            <w:proofErr w:type="spellEnd"/>
            <w:r w:rsidRPr="007F0E54">
              <w:rPr>
                <w:rFonts w:ascii="Arial" w:hAnsi="Arial" w:cs="Arial"/>
                <w:color w:val="auto"/>
              </w:rPr>
              <w:t xml:space="preserve"> Chu Kang Crescent</w:t>
            </w:r>
            <w:r w:rsidR="00692703" w:rsidRPr="007F0E54">
              <w:rPr>
                <w:rFonts w:ascii="Arial" w:hAnsi="Arial" w:cs="Arial"/>
                <w:color w:val="auto"/>
              </w:rPr>
              <w:t xml:space="preserve"> </w:t>
            </w:r>
            <w:r w:rsidR="007F0E54">
              <w:rPr>
                <w:rFonts w:ascii="Arial" w:hAnsi="Arial" w:cs="Arial"/>
                <w:color w:val="auto"/>
              </w:rPr>
              <w:t>|</w:t>
            </w:r>
            <w:r w:rsidR="00692703" w:rsidRPr="007F0E54">
              <w:rPr>
                <w:rFonts w:ascii="Arial" w:hAnsi="Arial" w:cs="Arial"/>
                <w:color w:val="auto"/>
              </w:rPr>
              <w:t xml:space="preserve"> </w:t>
            </w:r>
            <w:r w:rsidRPr="007F0E54">
              <w:rPr>
                <w:rFonts w:ascii="Arial" w:hAnsi="Arial" w:cs="Arial"/>
                <w:color w:val="auto"/>
              </w:rPr>
              <w:t>+65 8730 7043</w:t>
            </w:r>
          </w:p>
          <w:p w14:paraId="636D0844" w14:textId="77777777" w:rsidR="007F0E54" w:rsidRDefault="00000000" w:rsidP="00322419">
            <w:pPr>
              <w:pStyle w:val="ContactInfoEmphasis"/>
              <w:contextualSpacing w:val="0"/>
              <w:rPr>
                <w:rStyle w:val="Hyperlink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="007F0E54" w:rsidRPr="00941C6F">
                <w:rPr>
                  <w:rStyle w:val="Hyperlink"/>
                  <w:rFonts w:ascii="Arial" w:hAnsi="Arial" w:cs="Arial"/>
                </w:rPr>
                <w:t>Brianlow0515@gmail.com</w:t>
              </w:r>
            </w:hyperlink>
            <w:r w:rsidR="007F0E54" w:rsidRPr="007F0E54">
              <w:rPr>
                <w:rFonts w:ascii="Arial" w:hAnsi="Arial" w:cs="Arial"/>
                <w:color w:val="auto"/>
              </w:rPr>
              <w:t xml:space="preserve"> </w:t>
            </w:r>
            <w:r w:rsidR="007F0E54">
              <w:rPr>
                <w:rFonts w:ascii="Arial" w:hAnsi="Arial" w:cs="Arial"/>
                <w:color w:val="auto"/>
              </w:rPr>
              <w:t>|</w:t>
            </w:r>
            <w:r w:rsidR="00692703" w:rsidRPr="009812B9">
              <w:rPr>
                <w:rFonts w:ascii="Arial" w:hAnsi="Arial" w:cs="Arial"/>
              </w:rPr>
              <w:t xml:space="preserve"> </w:t>
            </w:r>
            <w:hyperlink r:id="rId9" w:history="1">
              <w:r w:rsidR="007F0E54" w:rsidRPr="00941C6F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="007F0E54" w:rsidRPr="00941C6F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brianlowdequan</w:t>
              </w:r>
            </w:hyperlink>
          </w:p>
          <w:p w14:paraId="5D403C54" w14:textId="14776E75" w:rsidR="00D617D3" w:rsidRPr="0073620C" w:rsidRDefault="00D617D3" w:rsidP="00322419">
            <w:pPr>
              <w:pStyle w:val="ContactInfoEmphasis"/>
              <w:contextualSpacing w:val="0"/>
              <w:rPr>
                <w:rFonts w:ascii="Arial" w:hAnsi="Arial" w:cs="Arial"/>
              </w:rPr>
            </w:pPr>
            <w:hyperlink r:id="rId10" w:history="1">
              <w:r>
                <w:rPr>
                  <w:rStyle w:val="Hyperlink"/>
                </w:rPr>
                <w:t>Personal Portfolio Website (brianlowdequan.github.io)</w:t>
              </w:r>
            </w:hyperlink>
          </w:p>
        </w:tc>
      </w:tr>
      <w:tr w:rsidR="009571D8" w:rsidRPr="009812B9" w14:paraId="4B610CB3" w14:textId="77777777" w:rsidTr="00982A83">
        <w:trPr>
          <w:trHeight w:val="20"/>
        </w:trPr>
        <w:tc>
          <w:tcPr>
            <w:tcW w:w="9360" w:type="dxa"/>
            <w:tcMar>
              <w:top w:w="432" w:type="dxa"/>
            </w:tcMar>
          </w:tcPr>
          <w:p w14:paraId="21F83DA1" w14:textId="0EA7FE8D" w:rsidR="001755A8" w:rsidRPr="009812B9" w:rsidRDefault="001755A8" w:rsidP="00AC54A4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14:paraId="6531063E" w14:textId="6728043B" w:rsidR="004E01EB" w:rsidRPr="00973453" w:rsidRDefault="009812B9" w:rsidP="00C17BEE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Work Experience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3D728A" w:rsidRPr="00973453" w14:paraId="6AB06C06" w14:textId="771352D8" w:rsidTr="003D728A">
        <w:trPr>
          <w:trHeight w:val="1175"/>
        </w:trPr>
        <w:tc>
          <w:tcPr>
            <w:tcW w:w="6709" w:type="dxa"/>
          </w:tcPr>
          <w:p w14:paraId="09399820" w14:textId="067618B4" w:rsidR="003D728A" w:rsidRPr="00973453" w:rsidRDefault="003D728A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INTERNSHIP,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Institute of technical education </w:t>
            </w:r>
            <w:r w:rsidR="005576E7"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HQ</w:t>
            </w:r>
            <w:r w:rsidR="005576E7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.</w:t>
            </w: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14:paraId="5CE1EF01" w14:textId="0864F53E" w:rsidR="003D728A" w:rsidRPr="00973453" w:rsidRDefault="003D728A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BackEND developer</w:t>
            </w:r>
          </w:p>
          <w:p w14:paraId="5B92E0AE" w14:textId="682C3314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Work on the creation of automation scripts using programming languages such as PowerShell and software such as Robotic Process Automation, with the focus of easing user’s daily repetitive tasks.</w:t>
            </w:r>
          </w:p>
          <w:p w14:paraId="2BCA576A" w14:textId="5CB0A221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Get firsthand experience learning Structured Query Language by managing SQL Database.</w:t>
            </w:r>
          </w:p>
          <w:p w14:paraId="22EECC64" w14:textId="4ECB39BC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Updating outdated RPA scripts to the most recent version to make them more viable for future add-ons.</w:t>
            </w:r>
          </w:p>
          <w:p w14:paraId="629AE0D6" w14:textId="22EFC339" w:rsidR="003D728A" w:rsidRPr="00973453" w:rsidRDefault="003D728A" w:rsidP="00AC54A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Assist with office work involving Microsoft Office, such as transferring data from Word documents to Excel spreadsheets.</w:t>
            </w:r>
          </w:p>
        </w:tc>
        <w:tc>
          <w:tcPr>
            <w:tcW w:w="11965" w:type="dxa"/>
          </w:tcPr>
          <w:p w14:paraId="3B5E19FC" w14:textId="5B6515C4" w:rsidR="003D728A" w:rsidRPr="00973453" w:rsidRDefault="003D728A" w:rsidP="00AC54A4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July 2019 – sept 2019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Education:"/>
        <w:tag w:val="Education:"/>
        <w:id w:val="-1908763273"/>
        <w:placeholder>
          <w:docPart w:val="2B420241B8A54671A2467A823FEF721F"/>
        </w:placeholder>
        <w:temporary/>
        <w:showingPlcHdr/>
        <w15:appearance w15:val="hidden"/>
      </w:sdtPr>
      <w:sdtContent>
        <w:p w14:paraId="43508470" w14:textId="77777777" w:rsidR="00DA59AA" w:rsidRPr="00973453" w:rsidRDefault="00DA59AA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AC54A4" w:rsidRPr="00973453" w14:paraId="2A83D389" w14:textId="45A04FDC" w:rsidTr="00AC54A4">
        <w:tc>
          <w:tcPr>
            <w:tcW w:w="6709" w:type="dxa"/>
          </w:tcPr>
          <w:p w14:paraId="222F4FA2" w14:textId="7CF0DB50" w:rsidR="00AC54A4" w:rsidRPr="00973453" w:rsidRDefault="00AC54A4" w:rsidP="00AC54A4">
            <w:pPr>
              <w:pStyle w:val="Heading2"/>
              <w:contextualSpacing w:val="0"/>
              <w:jc w:val="both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  <w:p w14:paraId="3F1A98EE" w14:textId="1BA40732" w:rsidR="00AC54A4" w:rsidRPr="00973453" w:rsidRDefault="00AC54A4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</w:t>
            </w:r>
            <w:r w:rsidRPr="00973453">
              <w:rPr>
                <w:rFonts w:ascii="Arial" w:hAnsi="Arial"/>
                <w:b w:val="0"/>
                <w:bCs/>
                <w:color w:val="auto"/>
                <w:sz w:val="20"/>
                <w:szCs w:val="20"/>
              </w:rPr>
              <w:t>IPLOMA IN DATA SCIENCE</w:t>
            </w:r>
          </w:p>
          <w:p w14:paraId="22608FE0" w14:textId="26A02996" w:rsidR="00082BB8" w:rsidRPr="00973453" w:rsidRDefault="00AC54A4" w:rsidP="00082BB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Current Cumulative GPA: 3.4</w:t>
            </w:r>
          </w:p>
          <w:p w14:paraId="0C0EB008" w14:textId="78D34A01" w:rsidR="00AC54A4" w:rsidRPr="00973453" w:rsidRDefault="00AC54A4" w:rsidP="00AC54A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Expected to graduate in 2024</w:t>
            </w:r>
          </w:p>
        </w:tc>
        <w:tc>
          <w:tcPr>
            <w:tcW w:w="11872" w:type="dxa"/>
          </w:tcPr>
          <w:p w14:paraId="322490F0" w14:textId="5061F2BB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to Present</w:t>
            </w:r>
          </w:p>
        </w:tc>
      </w:tr>
      <w:tr w:rsidR="00AC54A4" w:rsidRPr="00973453" w14:paraId="1297CAB0" w14:textId="3FD91976" w:rsidTr="00AC54A4">
        <w:tc>
          <w:tcPr>
            <w:tcW w:w="6709" w:type="dxa"/>
            <w:tcMar>
              <w:top w:w="216" w:type="dxa"/>
            </w:tcMar>
          </w:tcPr>
          <w:p w14:paraId="0B4881FA" w14:textId="637FFA39" w:rsidR="00AC54A4" w:rsidRPr="00973453" w:rsidRDefault="00AC54A4" w:rsidP="00AC54A4">
            <w:pPr>
              <w:pStyle w:val="Heading2"/>
              <w:contextualSpacing w:val="0"/>
              <w:jc w:val="both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I</w:t>
            </w: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NSTITUTE OF TECHNICAL EDUCATION</w:t>
            </w:r>
          </w:p>
          <w:p w14:paraId="3FAF3F63" w14:textId="4B1FBD0A" w:rsidR="00AC54A4" w:rsidRPr="00973453" w:rsidRDefault="00AC54A4" w:rsidP="00AC54A4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HIGHER NITEC in IT system &amp; network</w:t>
            </w:r>
          </w:p>
          <w:p w14:paraId="77AF13CE" w14:textId="223C09A0" w:rsidR="00CB0AAF" w:rsidRPr="00973453" w:rsidRDefault="00AC54A4" w:rsidP="00082BB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 cumulative GPA: 3.5</w:t>
            </w:r>
          </w:p>
        </w:tc>
        <w:tc>
          <w:tcPr>
            <w:tcW w:w="11872" w:type="dxa"/>
          </w:tcPr>
          <w:p w14:paraId="06B28848" w14:textId="3B4CE7BF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2019 to Mar 2021</w:t>
            </w:r>
          </w:p>
        </w:tc>
      </w:tr>
      <w:tr w:rsidR="00AC54A4" w:rsidRPr="00973453" w14:paraId="5FC4CF75" w14:textId="0A22DF6B" w:rsidTr="00AC54A4">
        <w:tc>
          <w:tcPr>
            <w:tcW w:w="6709" w:type="dxa"/>
            <w:tcMar>
              <w:top w:w="216" w:type="dxa"/>
            </w:tcMar>
          </w:tcPr>
          <w:p w14:paraId="40C70F76" w14:textId="214CB133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  <w:p w14:paraId="6A7D8937" w14:textId="2CEB7D0A" w:rsidR="00322419" w:rsidRPr="00973453" w:rsidRDefault="00AC54A4" w:rsidP="00322419">
            <w:pPr>
              <w:pStyle w:val="Heading2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Cambridge ‘N’ level certificate</w:t>
            </w:r>
          </w:p>
          <w:p w14:paraId="71799137" w14:textId="2391402D" w:rsidR="00AC54A4" w:rsidRPr="00973453" w:rsidRDefault="00322419" w:rsidP="00AC54A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Graduated with a</w:t>
            </w:r>
            <w:r w:rsidR="00082BB8" w:rsidRPr="00973453">
              <w:rPr>
                <w:rFonts w:ascii="Arial" w:hAnsi="Arial" w:cs="Arial"/>
                <w:color w:val="auto"/>
                <w:sz w:val="20"/>
                <w:szCs w:val="20"/>
              </w:rPr>
              <w:t>n EMB3 of 13 points</w:t>
            </w:r>
          </w:p>
        </w:tc>
        <w:tc>
          <w:tcPr>
            <w:tcW w:w="11872" w:type="dxa"/>
          </w:tcPr>
          <w:p w14:paraId="76E1B441" w14:textId="6F4F6D70" w:rsidR="00AC54A4" w:rsidRPr="00973453" w:rsidRDefault="00AC54A4" w:rsidP="00AC54A4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to dec 2018</w:t>
            </w:r>
          </w:p>
        </w:tc>
      </w:tr>
    </w:tbl>
    <w:sdt>
      <w:sdtPr>
        <w:rPr>
          <w:rFonts w:ascii="Arial" w:hAnsi="Arial" w:cs="Arial"/>
          <w:sz w:val="22"/>
          <w:szCs w:val="22"/>
        </w:rPr>
        <w:alias w:val="Skills:"/>
        <w:tag w:val="Skills:"/>
        <w:id w:val="-1392877668"/>
        <w:placeholder>
          <w:docPart w:val="F3DA77DAB14E49988FB89849A20DB5AE"/>
        </w:placeholder>
        <w:temporary/>
        <w:showingPlcHdr/>
        <w15:appearance w15:val="hidden"/>
      </w:sdtPr>
      <w:sdtContent>
        <w:p w14:paraId="6447775C" w14:textId="77777777" w:rsidR="00486277" w:rsidRPr="00973453" w:rsidRDefault="00486277" w:rsidP="00AC54A4">
          <w:pPr>
            <w:pStyle w:val="Heading1"/>
            <w:jc w:val="both"/>
            <w:rPr>
              <w:rFonts w:ascii="Arial" w:hAnsi="Arial" w:cs="Arial"/>
              <w:sz w:val="22"/>
              <w:szCs w:val="22"/>
            </w:rPr>
          </w:pPr>
          <w:r w:rsidRPr="00973453">
            <w:rPr>
              <w:rFonts w:ascii="Arial" w:hAnsi="Arial" w:cs="Arial"/>
              <w:sz w:val="22"/>
              <w:szCs w:val="22"/>
              <w:u w:val="single"/>
            </w:rPr>
            <w:t>Skills</w:t>
          </w:r>
        </w:p>
      </w:sdtContent>
    </w:sdt>
    <w:tbl>
      <w:tblPr>
        <w:tblStyle w:val="TableGrid"/>
        <w:tblW w:w="16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7231"/>
        <w:gridCol w:w="3714"/>
        <w:gridCol w:w="3701"/>
        <w:gridCol w:w="3702"/>
        <w:gridCol w:w="3702"/>
        <w:gridCol w:w="1926"/>
        <w:gridCol w:w="1926"/>
        <w:gridCol w:w="1926"/>
        <w:gridCol w:w="1926"/>
        <w:gridCol w:w="1926"/>
      </w:tblGrid>
      <w:tr w:rsidR="004F668E" w:rsidRPr="00E0227C" w14:paraId="7E61239C" w14:textId="201B5929" w:rsidTr="00043F48">
        <w:trPr>
          <w:trHeight w:val="2301"/>
        </w:trPr>
        <w:tc>
          <w:tcPr>
            <w:tcW w:w="7090" w:type="dxa"/>
          </w:tcPr>
          <w:p w14:paraId="1B7A3F28" w14:textId="77777777" w:rsidR="004F668E" w:rsidRDefault="004F668E" w:rsidP="004F668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Hard Skills: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396"/>
            </w:tblGrid>
            <w:tr w:rsidR="00043F48" w:rsidRPr="00E0227C" w14:paraId="64EDDB4C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044C717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Mining</w:t>
                  </w:r>
                </w:p>
              </w:tc>
              <w:tc>
                <w:tcPr>
                  <w:tcW w:w="2268" w:type="dxa"/>
                </w:tcPr>
                <w:p w14:paraId="03AA4BC9" w14:textId="0AC149E0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C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leansing</w:t>
                  </w:r>
                </w:p>
              </w:tc>
              <w:tc>
                <w:tcPr>
                  <w:tcW w:w="2396" w:type="dxa"/>
                </w:tcPr>
                <w:p w14:paraId="372A182A" w14:textId="501DDDD9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Data 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Processing</w:t>
                  </w:r>
                </w:p>
              </w:tc>
            </w:tr>
            <w:tr w:rsidR="00043F48" w:rsidRPr="00E0227C" w14:paraId="2306AE41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1402DCDC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Modeling</w:t>
                  </w:r>
                </w:p>
              </w:tc>
              <w:tc>
                <w:tcPr>
                  <w:tcW w:w="2268" w:type="dxa"/>
                </w:tcPr>
                <w:p w14:paraId="4CDFAD20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  <w:tc>
                <w:tcPr>
                  <w:tcW w:w="2396" w:type="dxa"/>
                </w:tcPr>
                <w:p w14:paraId="3C019039" w14:textId="7777777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E0227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Predictive Analysis</w:t>
                  </w:r>
                </w:p>
              </w:tc>
            </w:tr>
            <w:tr w:rsidR="00043F48" w:rsidRPr="00E0227C" w14:paraId="04195CF2" w14:textId="77777777" w:rsidTr="00071FFC">
              <w:trPr>
                <w:trHeight w:val="307"/>
              </w:trPr>
              <w:tc>
                <w:tcPr>
                  <w:tcW w:w="2410" w:type="dxa"/>
                </w:tcPr>
                <w:p w14:paraId="5257BB65" w14:textId="77777777" w:rsidR="00043F48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Business Analysis</w:t>
                  </w:r>
                </w:p>
                <w:p w14:paraId="1BC31C2C" w14:textId="77777777" w:rsidR="0014371F" w:rsidRDefault="00043F48" w:rsidP="0014371F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Database</w:t>
                  </w:r>
                  <w:r w:rsidR="00B9317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</w:t>
                  </w:r>
                </w:p>
                <w:p w14:paraId="0CB5D14E" w14:textId="19E74073" w:rsidR="006C4213" w:rsidRPr="006C4213" w:rsidRDefault="00501EB5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Cloud Computing</w:t>
                  </w:r>
                </w:p>
              </w:tc>
              <w:tc>
                <w:tcPr>
                  <w:tcW w:w="2268" w:type="dxa"/>
                </w:tcPr>
                <w:p w14:paraId="6273EC69" w14:textId="23579740" w:rsidR="00836433" w:rsidRDefault="00501EB5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Integration</w:t>
                  </w:r>
                </w:p>
                <w:p w14:paraId="49ACED32" w14:textId="696E0E12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Data Warehousing</w:t>
                  </w:r>
                </w:p>
                <w:p w14:paraId="362B5E00" w14:textId="55556FC0" w:rsidR="006C4213" w:rsidRP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2396" w:type="dxa"/>
                </w:tcPr>
                <w:p w14:paraId="3BB9AED0" w14:textId="77777777" w:rsidR="006C4213" w:rsidRDefault="006C4213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Deep Learning</w:t>
                  </w:r>
                </w:p>
                <w:p w14:paraId="2D4A6339" w14:textId="77777777" w:rsidR="00501EB5" w:rsidRDefault="00501EB5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Version Control</w:t>
                  </w:r>
                </w:p>
                <w:p w14:paraId="38C1F679" w14:textId="4DCF5EBC" w:rsidR="00F95B7F" w:rsidRPr="006C4213" w:rsidRDefault="00F95B7F" w:rsidP="006C4213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RPA</w:t>
                  </w:r>
                </w:p>
              </w:tc>
            </w:tr>
          </w:tbl>
          <w:p w14:paraId="3031B6D8" w14:textId="72FBA510" w:rsidR="004F668E" w:rsidRP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Software</w:t>
            </w:r>
            <w:r w:rsidR="001D36D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Proficiency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396"/>
            </w:tblGrid>
            <w:tr w:rsidR="00043F48" w:rsidRPr="00E0227C" w14:paraId="7DA2C23D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48F6C9C1" w14:textId="4DE01093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SAP Cloud Analytic</w:t>
                  </w:r>
                </w:p>
              </w:tc>
              <w:tc>
                <w:tcPr>
                  <w:tcW w:w="2268" w:type="dxa"/>
                </w:tcPr>
                <w:p w14:paraId="3EA6DE49" w14:textId="2037EE25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 BI</w:t>
                  </w:r>
                </w:p>
              </w:tc>
              <w:tc>
                <w:tcPr>
                  <w:tcW w:w="2396" w:type="dxa"/>
                </w:tcPr>
                <w:p w14:paraId="22AA62F3" w14:textId="36FEA9B2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Tableau</w:t>
                  </w:r>
                </w:p>
              </w:tc>
            </w:tr>
            <w:tr w:rsidR="00043F48" w:rsidRPr="00E0227C" w14:paraId="173D95B5" w14:textId="77777777" w:rsidTr="00071FFC">
              <w:trPr>
                <w:trHeight w:val="298"/>
              </w:trPr>
              <w:tc>
                <w:tcPr>
                  <w:tcW w:w="2410" w:type="dxa"/>
                </w:tcPr>
                <w:p w14:paraId="6802A6AD" w14:textId="1239DAB8" w:rsidR="00043F48" w:rsidRPr="00E0227C" w:rsidRDefault="00D617D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Alteryx</w:t>
                  </w:r>
                </w:p>
              </w:tc>
              <w:tc>
                <w:tcPr>
                  <w:tcW w:w="2268" w:type="dxa"/>
                </w:tcPr>
                <w:p w14:paraId="48C13940" w14:textId="48FD0915" w:rsidR="00043F48" w:rsidRPr="00E0227C" w:rsidRDefault="00D617D3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UI PATH</w:t>
                  </w:r>
                </w:p>
              </w:tc>
              <w:tc>
                <w:tcPr>
                  <w:tcW w:w="2396" w:type="dxa"/>
                </w:tcPr>
                <w:p w14:paraId="37BE3680" w14:textId="3687AD27" w:rsidR="00043F48" w:rsidRPr="00E0227C" w:rsidRDefault="00043F48" w:rsidP="00043F48">
                  <w:pPr>
                    <w:pStyle w:val="ListBullet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MS SQL Server</w:t>
                  </w:r>
                </w:p>
              </w:tc>
            </w:tr>
          </w:tbl>
          <w:p w14:paraId="64574463" w14:textId="77777777" w:rsidR="00043F48" w:rsidRDefault="00043F48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Programming </w:t>
            </w:r>
            <w:r w:rsidRPr="00043F4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Language:</w:t>
            </w:r>
          </w:p>
          <w:tbl>
            <w:tblPr>
              <w:tblStyle w:val="TableGrid"/>
              <w:tblW w:w="7231" w:type="dxa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553"/>
            </w:tblGrid>
            <w:tr w:rsidR="00574897" w14:paraId="03377604" w14:textId="77777777" w:rsidTr="00071FFC">
              <w:trPr>
                <w:trHeight w:val="377"/>
              </w:trPr>
              <w:tc>
                <w:tcPr>
                  <w:tcW w:w="2410" w:type="dxa"/>
                </w:tcPr>
                <w:p w14:paraId="5EA50AD0" w14:textId="77777777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Python</w:t>
                  </w:r>
                </w:p>
                <w:p w14:paraId="7AD57072" w14:textId="76A1F3B3" w:rsid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PowerShell</w:t>
                  </w:r>
                </w:p>
              </w:tc>
              <w:tc>
                <w:tcPr>
                  <w:tcW w:w="2268" w:type="dxa"/>
                </w:tcPr>
                <w:p w14:paraId="6947BBE0" w14:textId="0BE9FE6D" w:rsidR="00574897" w:rsidRPr="00071FFC" w:rsidRDefault="00071FFC" w:rsidP="00071FFC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2553" w:type="dxa"/>
                </w:tcPr>
                <w:p w14:paraId="7FFF60F4" w14:textId="41BCAE50" w:rsidR="00574897" w:rsidRPr="00071FFC" w:rsidRDefault="00071FFC" w:rsidP="00574897">
                  <w:pPr>
                    <w:pStyle w:val="ListBullet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71FF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SQL</w:t>
                  </w:r>
                </w:p>
              </w:tc>
            </w:tr>
          </w:tbl>
          <w:p w14:paraId="32DBC042" w14:textId="0E621D27" w:rsidR="00574897" w:rsidRPr="00043F48" w:rsidRDefault="00574897" w:rsidP="00574897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  <w:tcMar>
              <w:left w:w="360" w:type="dxa"/>
            </w:tcMar>
          </w:tcPr>
          <w:p w14:paraId="68223151" w14:textId="7458F31F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Soft Skills:</w:t>
            </w:r>
          </w:p>
          <w:p w14:paraId="336B7BF2" w14:textId="3FFACAB2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Communication</w:t>
            </w:r>
          </w:p>
          <w:p w14:paraId="1815D462" w14:textId="69EA4764" w:rsidR="00C676C7" w:rsidRPr="00E0227C" w:rsidRDefault="00C676C7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Critical Thinking</w:t>
            </w:r>
          </w:p>
          <w:p w14:paraId="22AC99EC" w14:textId="77777777" w:rsid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Decision-Making</w:t>
            </w:r>
          </w:p>
          <w:p w14:paraId="703BBCC0" w14:textId="3EAA347E" w:rsidR="004F668E" w:rsidRPr="00EC654E" w:rsidRDefault="004F668E" w:rsidP="00EC654E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654E">
              <w:rPr>
                <w:rFonts w:ascii="Arial" w:hAnsi="Arial" w:cs="Arial"/>
                <w:color w:val="000000" w:themeColor="text1"/>
                <w:sz w:val="20"/>
                <w:szCs w:val="20"/>
              </w:rPr>
              <w:t>Leadership</w:t>
            </w:r>
          </w:p>
          <w:p w14:paraId="45B26750" w14:textId="68323C21" w:rsidR="00B93175" w:rsidRPr="00E0227C" w:rsidRDefault="00B93175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 Solving</w:t>
            </w:r>
          </w:p>
          <w:p w14:paraId="2932CD4A" w14:textId="68323C21" w:rsidR="004F668E" w:rsidRDefault="004F668E" w:rsidP="00D31EC6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Teamwork</w:t>
            </w:r>
          </w:p>
          <w:p w14:paraId="35FC9443" w14:textId="59C980A4" w:rsidR="00B93175" w:rsidRPr="00B93175" w:rsidRDefault="00B93175" w:rsidP="00B93175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Time Management</w:t>
            </w:r>
          </w:p>
          <w:p w14:paraId="1697C986" w14:textId="3E0EFF08" w:rsidR="00574897" w:rsidRDefault="004F668E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0227C">
              <w:rPr>
                <w:rFonts w:ascii="Arial" w:hAnsi="Arial" w:cs="Arial"/>
                <w:color w:val="000000" w:themeColor="text1"/>
                <w:sz w:val="20"/>
                <w:szCs w:val="20"/>
              </w:rPr>
              <w:t>Integrity</w:t>
            </w:r>
          </w:p>
          <w:p w14:paraId="605AAA0D" w14:textId="77777777" w:rsidR="00071FFC" w:rsidRDefault="00071FFC" w:rsidP="00071FF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DB98744" w14:textId="128C534E" w:rsidR="00574897" w:rsidRDefault="00574897" w:rsidP="00574897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 Proficiency</w:t>
            </w:r>
            <w:r w:rsidRPr="00E0227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1D03527B" w14:textId="4A47FA53" w:rsidR="00574897" w:rsidRPr="00B93175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English</w:t>
            </w:r>
          </w:p>
          <w:p w14:paraId="402C4BB5" w14:textId="1016CCF3" w:rsidR="00574897" w:rsidRPr="00574897" w:rsidRDefault="00574897" w:rsidP="00574897">
            <w:pPr>
              <w:pStyle w:val="ListBullet"/>
              <w:numPr>
                <w:ilvl w:val="0"/>
                <w:numId w:val="31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Chinese</w:t>
            </w:r>
          </w:p>
        </w:tc>
        <w:tc>
          <w:tcPr>
            <w:tcW w:w="3725" w:type="dxa"/>
          </w:tcPr>
          <w:p w14:paraId="0C066CF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0280411A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25" w:type="dxa"/>
          </w:tcPr>
          <w:p w14:paraId="442B9592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54384CD7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EE8B0D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0FD6098C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2138EB9F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dxa"/>
          </w:tcPr>
          <w:p w14:paraId="1FB3E93D" w14:textId="77777777" w:rsidR="004F668E" w:rsidRPr="00E0227C" w:rsidRDefault="004F668E" w:rsidP="002C293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6F0E8BD" w14:textId="45E1E805" w:rsidR="008E5A06" w:rsidRPr="00C17BEE" w:rsidRDefault="008E5A06" w:rsidP="00E76E4D">
      <w:pPr>
        <w:pStyle w:val="Heading1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r w:rsidRPr="00C17BEE">
        <w:rPr>
          <w:rFonts w:ascii="Arial" w:hAnsi="Arial" w:cs="Arial"/>
          <w:sz w:val="22"/>
          <w:szCs w:val="22"/>
          <w:u w:val="single"/>
        </w:rPr>
        <w:lastRenderedPageBreak/>
        <w:t>CO-CURRICULAR ACTIVITIES AND COMMUNITY SERVICE</w:t>
      </w:r>
    </w:p>
    <w:tbl>
      <w:tblPr>
        <w:tblStyle w:val="TableGrid"/>
        <w:tblW w:w="10000" w:type="pct"/>
        <w:tblInd w:w="12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09"/>
        <w:gridCol w:w="11965"/>
      </w:tblGrid>
      <w:tr w:rsidR="008E5A06" w:rsidRPr="009812B9" w14:paraId="04C5B6FD" w14:textId="77777777" w:rsidTr="00C51413">
        <w:trPr>
          <w:trHeight w:val="193"/>
        </w:trPr>
        <w:tc>
          <w:tcPr>
            <w:tcW w:w="6709" w:type="dxa"/>
          </w:tcPr>
          <w:p w14:paraId="0CFC4C71" w14:textId="10D7F24E" w:rsidR="008E5A06" w:rsidRPr="00973453" w:rsidRDefault="008E5A06" w:rsidP="008E5A06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NGEE ANN POLYTECHNIC</w:t>
            </w:r>
          </w:p>
        </w:tc>
        <w:tc>
          <w:tcPr>
            <w:tcW w:w="11965" w:type="dxa"/>
          </w:tcPr>
          <w:p w14:paraId="460D3C0E" w14:textId="3D04EB00" w:rsidR="008E5A06" w:rsidRPr="003D728A" w:rsidRDefault="008E5A06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8E5A06" w:rsidRPr="00973453" w14:paraId="511B13E3" w14:textId="77777777" w:rsidTr="008E5A06">
        <w:trPr>
          <w:trHeight w:val="282"/>
        </w:trPr>
        <w:tc>
          <w:tcPr>
            <w:tcW w:w="6709" w:type="dxa"/>
          </w:tcPr>
          <w:p w14:paraId="0D999738" w14:textId="72C5FDED" w:rsidR="008E5A06" w:rsidRPr="00973453" w:rsidRDefault="008E5A06" w:rsidP="000D3AF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Badminton Club (Member)</w:t>
            </w:r>
          </w:p>
        </w:tc>
        <w:tc>
          <w:tcPr>
            <w:tcW w:w="11965" w:type="dxa"/>
          </w:tcPr>
          <w:p w14:paraId="584B0567" w14:textId="502E37C3" w:rsidR="008E5A06" w:rsidRPr="00973453" w:rsidRDefault="008E5A06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</w:t>
            </w:r>
            <w:r w:rsidR="004130D9"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021 – PRESENT</w:t>
            </w:r>
          </w:p>
        </w:tc>
      </w:tr>
      <w:tr w:rsidR="008E5A06" w:rsidRPr="00973453" w14:paraId="5C29947E" w14:textId="77777777" w:rsidTr="008E5A06">
        <w:trPr>
          <w:trHeight w:val="222"/>
        </w:trPr>
        <w:tc>
          <w:tcPr>
            <w:tcW w:w="6709" w:type="dxa"/>
          </w:tcPr>
          <w:p w14:paraId="596D00EE" w14:textId="77777777" w:rsidR="008E5A06" w:rsidRPr="00973453" w:rsidRDefault="008E5A06" w:rsidP="004130D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SAP Sustainability Hackathon (Team Leader)</w:t>
            </w:r>
          </w:p>
          <w:p w14:paraId="7E170844" w14:textId="28E33DBB" w:rsidR="000D3AF5" w:rsidRPr="00973453" w:rsidRDefault="00A76E1A" w:rsidP="000D3AF5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The hackathon is about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17 sustainability goals the United Nation has set to achieve hopefully soon. My </w:t>
            </w:r>
            <w:r w:rsidR="00340D6F" w:rsidRPr="00973453">
              <w:rPr>
                <w:rFonts w:ascii="Arial" w:hAnsi="Arial" w:cs="Arial"/>
                <w:color w:val="auto"/>
                <w:sz w:val="20"/>
                <w:szCs w:val="20"/>
              </w:rPr>
              <w:t>team</w:t>
            </w:r>
            <w:r w:rsidR="000D3AF5" w:rsidRPr="00973453">
              <w:rPr>
                <w:rFonts w:ascii="Arial" w:hAnsi="Arial" w:cs="Arial"/>
                <w:color w:val="auto"/>
                <w:sz w:val="20"/>
                <w:szCs w:val="20"/>
              </w:rPr>
              <w:t xml:space="preserve"> have created an application </w:t>
            </w: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tackling the issue “Responsible Consumption &amp; Production” hopefully to raise awareness on the importance of recycling.</w:t>
            </w:r>
          </w:p>
        </w:tc>
        <w:tc>
          <w:tcPr>
            <w:tcW w:w="11965" w:type="dxa"/>
          </w:tcPr>
          <w:p w14:paraId="54A51528" w14:textId="3D4E6108" w:rsidR="008E5A06" w:rsidRPr="00973453" w:rsidRDefault="004130D9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jun 2022 – oct 2022</w:t>
            </w:r>
          </w:p>
        </w:tc>
      </w:tr>
      <w:tr w:rsidR="008E5A06" w:rsidRPr="00973453" w14:paraId="230FB216" w14:textId="77777777" w:rsidTr="00870CD3">
        <w:trPr>
          <w:trHeight w:val="1172"/>
        </w:trPr>
        <w:tc>
          <w:tcPr>
            <w:tcW w:w="6709" w:type="dxa"/>
          </w:tcPr>
          <w:p w14:paraId="189E312D" w14:textId="77777777" w:rsidR="00A76E1A" w:rsidRPr="00973453" w:rsidRDefault="008E5A06" w:rsidP="00340D6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Orion Club (Member)</w:t>
            </w:r>
          </w:p>
          <w:p w14:paraId="3DBDD848" w14:textId="40FB6A75" w:rsidR="00340D6F" w:rsidRPr="00973453" w:rsidRDefault="00340D6F" w:rsidP="00340D6F">
            <w:pPr>
              <w:pStyle w:val="ListParagraph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Stritwise Challenge – Group Leader</w:t>
            </w:r>
          </w:p>
          <w:p w14:paraId="31053BDC" w14:textId="25595FD5" w:rsidR="00340D6F" w:rsidRPr="00973453" w:rsidRDefault="00340D6F" w:rsidP="00870CD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Bond and teach secondary school students how to use Robotic Process Automation to do Web Scrapping.</w:t>
            </w:r>
          </w:p>
        </w:tc>
        <w:tc>
          <w:tcPr>
            <w:tcW w:w="11965" w:type="dxa"/>
          </w:tcPr>
          <w:p w14:paraId="30D629D6" w14:textId="55FF46DD" w:rsidR="008E5A06" w:rsidRPr="00973453" w:rsidRDefault="00B26B50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2021 – dec 2021</w:t>
            </w:r>
          </w:p>
        </w:tc>
      </w:tr>
      <w:tr w:rsidR="00B71EF2" w:rsidRPr="00973453" w14:paraId="31381D2D" w14:textId="77777777" w:rsidTr="004130D9">
        <w:trPr>
          <w:trHeight w:val="226"/>
        </w:trPr>
        <w:tc>
          <w:tcPr>
            <w:tcW w:w="6709" w:type="dxa"/>
          </w:tcPr>
          <w:p w14:paraId="3B4B94CC" w14:textId="0ABD0730" w:rsidR="00B71EF2" w:rsidRPr="00973453" w:rsidRDefault="00B71EF2" w:rsidP="00B71EF2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INSTITUTE OF TECHNICAL EDUCATION</w:t>
            </w:r>
          </w:p>
        </w:tc>
        <w:tc>
          <w:tcPr>
            <w:tcW w:w="11965" w:type="dxa"/>
          </w:tcPr>
          <w:p w14:paraId="5D9827B4" w14:textId="77777777" w:rsidR="00B71EF2" w:rsidRPr="00973453" w:rsidRDefault="00B71EF2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20F995FD" w14:textId="77777777" w:rsidTr="004130D9">
        <w:trPr>
          <w:trHeight w:val="226"/>
        </w:trPr>
        <w:tc>
          <w:tcPr>
            <w:tcW w:w="6709" w:type="dxa"/>
          </w:tcPr>
          <w:p w14:paraId="483AA053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Grace Orchard School</w:t>
            </w:r>
          </w:p>
          <w:p w14:paraId="2BA1AE7F" w14:textId="10549188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to spread awareness of covid 19 situation and guiding student the installation of Trace Together App.</w:t>
            </w:r>
          </w:p>
        </w:tc>
        <w:tc>
          <w:tcPr>
            <w:tcW w:w="11965" w:type="dxa"/>
          </w:tcPr>
          <w:p w14:paraId="74B00D42" w14:textId="5F1185E2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2020</w:t>
            </w:r>
          </w:p>
        </w:tc>
      </w:tr>
      <w:tr w:rsidR="00B71EF2" w:rsidRPr="00973453" w14:paraId="176C00F2" w14:textId="77777777" w:rsidTr="004130D9">
        <w:trPr>
          <w:trHeight w:val="226"/>
        </w:trPr>
        <w:tc>
          <w:tcPr>
            <w:tcW w:w="6709" w:type="dxa"/>
          </w:tcPr>
          <w:p w14:paraId="094CFF8F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Bethany Nursing Home</w:t>
            </w:r>
          </w:p>
          <w:p w14:paraId="646B93EC" w14:textId="58B53B8F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Helping the nursing home as part of community service, work my team and I have done throughout the 1-year project were removal of weeds, cleaning facilities such as the kitchen and their storage room.</w:t>
            </w:r>
          </w:p>
        </w:tc>
        <w:tc>
          <w:tcPr>
            <w:tcW w:w="11965" w:type="dxa"/>
          </w:tcPr>
          <w:p w14:paraId="0E16B009" w14:textId="31127F4D" w:rsidR="00B71EF2" w:rsidRPr="00973453" w:rsidRDefault="008E198C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apr 2019 – apr 2020</w:t>
            </w:r>
          </w:p>
        </w:tc>
      </w:tr>
      <w:tr w:rsidR="00B71EF2" w:rsidRPr="00973453" w14:paraId="29C70ABA" w14:textId="77777777" w:rsidTr="004130D9">
        <w:trPr>
          <w:trHeight w:val="226"/>
        </w:trPr>
        <w:tc>
          <w:tcPr>
            <w:tcW w:w="6709" w:type="dxa"/>
          </w:tcPr>
          <w:p w14:paraId="1C151FB5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Youth Expedition Project at Musekee, Chiang Mai</w:t>
            </w:r>
          </w:p>
          <w:p w14:paraId="19F20519" w14:textId="7935B7C6" w:rsidR="00B71EF2" w:rsidRPr="00973453" w:rsidRDefault="00B71EF2" w:rsidP="008E198C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Contributed towards the building of amenities and facilities of the local schools.</w:t>
            </w:r>
          </w:p>
        </w:tc>
        <w:tc>
          <w:tcPr>
            <w:tcW w:w="11965" w:type="dxa"/>
          </w:tcPr>
          <w:p w14:paraId="74BA4A73" w14:textId="3B5FF7C4" w:rsidR="00B71EF2" w:rsidRPr="00973453" w:rsidRDefault="008E198C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dec 2019</w:t>
            </w:r>
          </w:p>
        </w:tc>
      </w:tr>
      <w:tr w:rsidR="00B71EF2" w:rsidRPr="00973453" w14:paraId="3EE98E29" w14:textId="77777777" w:rsidTr="00C51413">
        <w:trPr>
          <w:trHeight w:val="1136"/>
        </w:trPr>
        <w:tc>
          <w:tcPr>
            <w:tcW w:w="6709" w:type="dxa"/>
          </w:tcPr>
          <w:p w14:paraId="17D16207" w14:textId="77777777" w:rsidR="00B71EF2" w:rsidRPr="00973453" w:rsidRDefault="00B71EF2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Make Fest at Taman Jurong</w:t>
            </w:r>
          </w:p>
          <w:p w14:paraId="3D4E392C" w14:textId="73085D3D" w:rsidR="00B71EF2" w:rsidRPr="00973453" w:rsidRDefault="00B71EF2" w:rsidP="00B71EF2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Teach the locals about smart devices usability, google home functionality and how to enable their healthy living 365 watches.</w:t>
            </w:r>
          </w:p>
        </w:tc>
        <w:tc>
          <w:tcPr>
            <w:tcW w:w="11965" w:type="dxa"/>
          </w:tcPr>
          <w:p w14:paraId="7CF43030" w14:textId="6FF2347D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nov 2019</w:t>
            </w:r>
          </w:p>
        </w:tc>
      </w:tr>
      <w:tr w:rsidR="00B71EF2" w:rsidRPr="00973453" w14:paraId="43AFFA85" w14:textId="77777777" w:rsidTr="004130D9">
        <w:trPr>
          <w:trHeight w:val="226"/>
        </w:trPr>
        <w:tc>
          <w:tcPr>
            <w:tcW w:w="6709" w:type="dxa"/>
          </w:tcPr>
          <w:p w14:paraId="5E542548" w14:textId="276F88A3" w:rsidR="00B71EF2" w:rsidRPr="00973453" w:rsidRDefault="008E198C" w:rsidP="008E198C">
            <w:p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UNITY SECONDARY SCHOOL</w:t>
            </w:r>
          </w:p>
        </w:tc>
        <w:tc>
          <w:tcPr>
            <w:tcW w:w="11965" w:type="dxa"/>
          </w:tcPr>
          <w:p w14:paraId="5D2731D7" w14:textId="77777777" w:rsidR="00B71EF2" w:rsidRPr="00973453" w:rsidRDefault="00B71EF2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  <w:tr w:rsidR="00B71EF2" w:rsidRPr="00973453" w14:paraId="3C63409D" w14:textId="77777777" w:rsidTr="004F668E">
        <w:trPr>
          <w:trHeight w:val="393"/>
        </w:trPr>
        <w:tc>
          <w:tcPr>
            <w:tcW w:w="6709" w:type="dxa"/>
          </w:tcPr>
          <w:p w14:paraId="63B2FB1C" w14:textId="77777777" w:rsidR="00B71EF2" w:rsidRPr="00973453" w:rsidRDefault="008E198C" w:rsidP="00B71EF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National Police Cadet Corps (Staff Sergeant)</w:t>
            </w:r>
          </w:p>
          <w:p w14:paraId="65F2F0F1" w14:textId="78BB3FFE" w:rsidR="000D3AF5" w:rsidRPr="00973453" w:rsidRDefault="000D3AF5" w:rsidP="00982A83">
            <w:pPr>
              <w:pStyle w:val="ListParagraph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color w:val="auto"/>
                <w:sz w:val="20"/>
                <w:szCs w:val="20"/>
              </w:rPr>
              <w:t>Lead the unit as a leader</w:t>
            </w:r>
          </w:p>
        </w:tc>
        <w:tc>
          <w:tcPr>
            <w:tcW w:w="11965" w:type="dxa"/>
          </w:tcPr>
          <w:p w14:paraId="3412480F" w14:textId="0DB0F8CE" w:rsidR="00B71EF2" w:rsidRPr="00973453" w:rsidRDefault="000D3AF5" w:rsidP="00664A2C">
            <w:pPr>
              <w:pStyle w:val="Heading3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73453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jan 2015 – apr 2018</w:t>
            </w:r>
          </w:p>
        </w:tc>
      </w:tr>
    </w:tbl>
    <w:p w14:paraId="72E58599" w14:textId="7382D24F" w:rsidR="00870CD3" w:rsidRPr="00973453" w:rsidRDefault="00C51413" w:rsidP="005576E7">
      <w:pPr>
        <w:pStyle w:val="Heading1"/>
        <w:jc w:val="both"/>
        <w:rPr>
          <w:rFonts w:ascii="Arial" w:hAnsi="Arial" w:cs="Arial"/>
          <w:sz w:val="22"/>
          <w:szCs w:val="22"/>
          <w:u w:val="single"/>
        </w:rPr>
      </w:pPr>
      <w:r w:rsidRPr="00973453">
        <w:rPr>
          <w:rFonts w:ascii="Arial" w:hAnsi="Arial" w:cs="Arial"/>
          <w:sz w:val="22"/>
          <w:szCs w:val="22"/>
          <w:u w:val="single"/>
        </w:rPr>
        <w:t>Achievement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09"/>
        <w:gridCol w:w="11872"/>
      </w:tblGrid>
      <w:tr w:rsidR="00870CD3" w:rsidRPr="00973453" w14:paraId="7CD4B17E" w14:textId="77777777" w:rsidTr="00973453">
        <w:tc>
          <w:tcPr>
            <w:tcW w:w="6709" w:type="dxa"/>
          </w:tcPr>
          <w:p w14:paraId="6A4335F1" w14:textId="186A448B" w:rsidR="00870CD3" w:rsidRPr="00973453" w:rsidRDefault="00973453" w:rsidP="00537063">
            <w:pPr>
              <w:pStyle w:val="Heading2"/>
              <w:contextualSpacing w:val="0"/>
              <w:jc w:val="both"/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 w:cs="Arial"/>
                <w:b/>
                <w:bCs/>
                <w:color w:val="auto"/>
                <w:sz w:val="20"/>
                <w:szCs w:val="20"/>
              </w:rPr>
              <w:t>D</w:t>
            </w: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ATA ANALYTICS COMPETITION</w:t>
            </w:r>
          </w:p>
          <w:p w14:paraId="5A804E76" w14:textId="5D4623E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Learnt how to make use of data to create visualization</w:t>
            </w:r>
          </w:p>
          <w:p w14:paraId="074EEF7E" w14:textId="5E934F9F" w:rsidR="00870CD3" w:rsidRPr="00973453" w:rsidRDefault="008A35E7" w:rsidP="005370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Submitted data analysis on ‘Divorced Rates in Singapore’</w:t>
            </w:r>
          </w:p>
        </w:tc>
        <w:tc>
          <w:tcPr>
            <w:tcW w:w="11872" w:type="dxa"/>
          </w:tcPr>
          <w:p w14:paraId="7A467A74" w14:textId="79F8F693" w:rsidR="00870CD3" w:rsidRPr="00317FE2" w:rsidRDefault="00B956DA" w:rsidP="00537063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SEP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2019</w:t>
            </w:r>
          </w:p>
        </w:tc>
      </w:tr>
      <w:tr w:rsidR="00870CD3" w:rsidRPr="00973453" w14:paraId="5946C399" w14:textId="77777777" w:rsidTr="005576E7">
        <w:trPr>
          <w:trHeight w:val="491"/>
        </w:trPr>
        <w:tc>
          <w:tcPr>
            <w:tcW w:w="6709" w:type="dxa"/>
            <w:tcMar>
              <w:top w:w="216" w:type="dxa"/>
            </w:tcMar>
          </w:tcPr>
          <w:p w14:paraId="06AA2AA2" w14:textId="26A9B93B" w:rsidR="00870CD3" w:rsidRPr="00973453" w:rsidRDefault="00973453" w:rsidP="00537063">
            <w:pPr>
              <w:pStyle w:val="Heading2"/>
              <w:contextualSpacing w:val="0"/>
              <w:jc w:val="both"/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</w:pPr>
            <w:r>
              <w:rPr>
                <w:rStyle w:val="SubtleReference"/>
                <w:rFonts w:ascii="Arial" w:hAnsi="Arial"/>
                <w:b/>
                <w:bCs/>
                <w:color w:val="auto"/>
                <w:sz w:val="20"/>
                <w:szCs w:val="20"/>
              </w:rPr>
              <w:t>MICROSOFT OFFICE SPECIALIST</w:t>
            </w:r>
          </w:p>
          <w:p w14:paraId="28B6E360" w14:textId="318137F7" w:rsidR="00870CD3" w:rsidRPr="00973453" w:rsidRDefault="008A35E7" w:rsidP="0053706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Learnt how to operate </w:t>
            </w:r>
            <w:r w:rsidR="004F668E">
              <w:rPr>
                <w:rFonts w:ascii="Arial" w:hAnsi="Arial" w:cs="Arial"/>
                <w:color w:val="auto"/>
                <w:sz w:val="20"/>
                <w:szCs w:val="20"/>
              </w:rPr>
              <w:t>apply formulas and functions, work with multiple excel sheet and create data visuals using excel.</w:t>
            </w:r>
          </w:p>
        </w:tc>
        <w:tc>
          <w:tcPr>
            <w:tcW w:w="11872" w:type="dxa"/>
          </w:tcPr>
          <w:p w14:paraId="0B3DB49E" w14:textId="590D2EA2" w:rsidR="00870CD3" w:rsidRPr="00317FE2" w:rsidRDefault="001D36D4" w:rsidP="00537063">
            <w:pPr>
              <w:pStyle w:val="Heading3"/>
              <w:contextualSpacing w:val="0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DEC </w:t>
            </w:r>
            <w:r w:rsidR="00973453" w:rsidRPr="00317FE2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2016</w:t>
            </w:r>
          </w:p>
        </w:tc>
      </w:tr>
    </w:tbl>
    <w:p w14:paraId="59F8C1D0" w14:textId="1FC8B799" w:rsidR="004130D9" w:rsidRDefault="004130D9" w:rsidP="004130D9">
      <w:pPr>
        <w:jc w:val="both"/>
        <w:rPr>
          <w:rFonts w:ascii="Arial" w:hAnsi="Arial" w:cs="Arial"/>
        </w:rPr>
      </w:pPr>
    </w:p>
    <w:p w14:paraId="718FEF77" w14:textId="02D83656" w:rsidR="00973453" w:rsidRPr="008A35E7" w:rsidRDefault="00973453" w:rsidP="005576E7">
      <w:pPr>
        <w:pStyle w:val="Heading1"/>
        <w:ind w:left="-4"/>
        <w:rPr>
          <w:rFonts w:ascii="Arial" w:hAnsi="Arial" w:cs="Arial"/>
          <w:sz w:val="22"/>
          <w:szCs w:val="22"/>
          <w:u w:val="single"/>
        </w:rPr>
      </w:pPr>
      <w:r w:rsidRPr="008A35E7">
        <w:rPr>
          <w:rFonts w:ascii="Arial" w:hAnsi="Arial" w:cs="Arial"/>
          <w:sz w:val="22"/>
          <w:szCs w:val="22"/>
          <w:u w:val="single"/>
        </w:rPr>
        <w:t>REFERENCES</w:t>
      </w:r>
    </w:p>
    <w:p w14:paraId="1C864E2B" w14:textId="77777777" w:rsidR="001D36D4" w:rsidRP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Mr.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Kua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 Kee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Chuah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>, Assistant Director, Ngee Ann Polytechnic</w:t>
      </w:r>
    </w:p>
    <w:p w14:paraId="67717CF8" w14:textId="1E7EAEB6" w:rsid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Email: </w:t>
      </w:r>
      <w:hyperlink r:id="rId11" w:history="1">
        <w:r w:rsidR="00317FE2" w:rsidRPr="00471556">
          <w:rPr>
            <w:rStyle w:val="Hyperlink"/>
            <w:rFonts w:ascii="Arial" w:hAnsi="Arial" w:cs="Arial"/>
            <w:sz w:val="20"/>
            <w:szCs w:val="20"/>
          </w:rPr>
          <w:t>KUA_Kee_Chuah@np.edu.sg</w:t>
        </w:r>
      </w:hyperlink>
    </w:p>
    <w:p w14:paraId="07D41C86" w14:textId="77777777" w:rsidR="001D36D4" w:rsidRPr="001D36D4" w:rsidRDefault="001D36D4" w:rsidP="00317FE2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F56FFC4" w14:textId="77777777" w:rsidR="001D36D4" w:rsidRP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Mr.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Toh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 Ser </w:t>
      </w:r>
      <w:proofErr w:type="spellStart"/>
      <w:r w:rsidRPr="001D36D4">
        <w:rPr>
          <w:rFonts w:ascii="Arial" w:hAnsi="Arial" w:cs="Arial"/>
          <w:color w:val="000000" w:themeColor="text1"/>
          <w:sz w:val="20"/>
          <w:szCs w:val="20"/>
        </w:rPr>
        <w:t>Chye</w:t>
      </w:r>
      <w:proofErr w:type="spellEnd"/>
      <w:r w:rsidRPr="001D36D4">
        <w:rPr>
          <w:rFonts w:ascii="Arial" w:hAnsi="Arial" w:cs="Arial"/>
          <w:color w:val="000000" w:themeColor="text1"/>
          <w:sz w:val="20"/>
          <w:szCs w:val="20"/>
        </w:rPr>
        <w:t>, Senior Manager, Ngee Ann Polytechnic</w:t>
      </w:r>
    </w:p>
    <w:p w14:paraId="779F0028" w14:textId="5A0787A8" w:rsidR="001D36D4" w:rsidRDefault="001D36D4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 w:rsidRPr="001D36D4">
        <w:rPr>
          <w:rFonts w:ascii="Arial" w:hAnsi="Arial" w:cs="Arial"/>
          <w:color w:val="000000" w:themeColor="text1"/>
          <w:sz w:val="20"/>
          <w:szCs w:val="20"/>
        </w:rPr>
        <w:t xml:space="preserve">Email: </w:t>
      </w:r>
      <w:hyperlink r:id="rId12" w:history="1">
        <w:r w:rsidR="00317FE2" w:rsidRPr="00471556">
          <w:rPr>
            <w:rStyle w:val="Hyperlink"/>
            <w:rFonts w:ascii="Arial" w:hAnsi="Arial" w:cs="Arial"/>
            <w:sz w:val="20"/>
            <w:szCs w:val="20"/>
          </w:rPr>
          <w:t>TOH_Ser_Chye@np.edu.sg</w:t>
        </w:r>
      </w:hyperlink>
    </w:p>
    <w:p w14:paraId="4DCB59FB" w14:textId="77777777" w:rsidR="00317FE2" w:rsidRPr="001D36D4" w:rsidRDefault="00317FE2" w:rsidP="001D36D4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</w:p>
    <w:p w14:paraId="72383681" w14:textId="651B241A" w:rsidR="00973453" w:rsidRPr="008A35E7" w:rsidRDefault="00973453" w:rsidP="00973453">
      <w:pPr>
        <w:ind w:left="-4"/>
        <w:rPr>
          <w:rFonts w:ascii="Arial" w:hAnsi="Arial" w:cs="Arial"/>
          <w:b/>
          <w:u w:val="single"/>
        </w:rPr>
      </w:pPr>
      <w:r w:rsidRPr="008A35E7">
        <w:rPr>
          <w:rFonts w:ascii="Arial" w:hAnsi="Arial" w:cs="Arial"/>
          <w:bCs/>
          <w:sz w:val="20"/>
          <w:szCs w:val="20"/>
        </w:rPr>
        <w:t xml:space="preserve">Contact numbers will be available upon </w:t>
      </w:r>
      <w:r w:rsidR="001D36D4" w:rsidRPr="008A35E7">
        <w:rPr>
          <w:rFonts w:ascii="Arial" w:hAnsi="Arial" w:cs="Arial"/>
          <w:bCs/>
          <w:sz w:val="20"/>
          <w:szCs w:val="20"/>
        </w:rPr>
        <w:t>request</w:t>
      </w:r>
    </w:p>
    <w:sectPr w:rsidR="00973453" w:rsidRPr="008A35E7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73B2" w14:textId="77777777" w:rsidR="00C2382D" w:rsidRDefault="00C2382D" w:rsidP="0068194B">
      <w:r>
        <w:separator/>
      </w:r>
    </w:p>
    <w:p w14:paraId="45263587" w14:textId="77777777" w:rsidR="00C2382D" w:rsidRDefault="00C2382D"/>
    <w:p w14:paraId="65E048EB" w14:textId="77777777" w:rsidR="00C2382D" w:rsidRDefault="00C2382D"/>
  </w:endnote>
  <w:endnote w:type="continuationSeparator" w:id="0">
    <w:p w14:paraId="6A68463B" w14:textId="77777777" w:rsidR="00C2382D" w:rsidRDefault="00C2382D" w:rsidP="0068194B">
      <w:r>
        <w:continuationSeparator/>
      </w:r>
    </w:p>
    <w:p w14:paraId="3D5B45F0" w14:textId="77777777" w:rsidR="00C2382D" w:rsidRDefault="00C2382D"/>
    <w:p w14:paraId="7196CF5E" w14:textId="77777777" w:rsidR="00C2382D" w:rsidRDefault="00C238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B3A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A963" w14:textId="77777777" w:rsidR="00C2382D" w:rsidRDefault="00C2382D" w:rsidP="0068194B">
      <w:r>
        <w:separator/>
      </w:r>
    </w:p>
    <w:p w14:paraId="1EB7201F" w14:textId="77777777" w:rsidR="00C2382D" w:rsidRDefault="00C2382D"/>
    <w:p w14:paraId="725800FA" w14:textId="77777777" w:rsidR="00C2382D" w:rsidRDefault="00C2382D"/>
  </w:footnote>
  <w:footnote w:type="continuationSeparator" w:id="0">
    <w:p w14:paraId="37CEE23E" w14:textId="77777777" w:rsidR="00C2382D" w:rsidRDefault="00C2382D" w:rsidP="0068194B">
      <w:r>
        <w:continuationSeparator/>
      </w:r>
    </w:p>
    <w:p w14:paraId="16CA3599" w14:textId="77777777" w:rsidR="00C2382D" w:rsidRDefault="00C2382D"/>
    <w:p w14:paraId="6676F696" w14:textId="77777777" w:rsidR="00C2382D" w:rsidRDefault="00C238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6A9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2FF817" wp14:editId="074D6F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B05A5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12A40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3A7823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8C64DB6"/>
    <w:multiLevelType w:val="multilevel"/>
    <w:tmpl w:val="0F2C86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F333E15"/>
    <w:multiLevelType w:val="hybridMultilevel"/>
    <w:tmpl w:val="CD5E1A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3530A"/>
    <w:multiLevelType w:val="hybridMultilevel"/>
    <w:tmpl w:val="C4D6F6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6E75A3"/>
    <w:multiLevelType w:val="hybridMultilevel"/>
    <w:tmpl w:val="6B6EDC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56FE5"/>
    <w:multiLevelType w:val="hybridMultilevel"/>
    <w:tmpl w:val="EB6ADF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1B1D5DAD"/>
    <w:multiLevelType w:val="multilevel"/>
    <w:tmpl w:val="83CCBD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0E527F1"/>
    <w:multiLevelType w:val="hybridMultilevel"/>
    <w:tmpl w:val="02CA6E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86C49"/>
    <w:multiLevelType w:val="hybridMultilevel"/>
    <w:tmpl w:val="1A082C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299606D"/>
    <w:multiLevelType w:val="multilevel"/>
    <w:tmpl w:val="843A4A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354C6DC8"/>
    <w:multiLevelType w:val="hybridMultilevel"/>
    <w:tmpl w:val="077212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73417"/>
    <w:multiLevelType w:val="hybridMultilevel"/>
    <w:tmpl w:val="0546BC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E3486"/>
    <w:multiLevelType w:val="hybridMultilevel"/>
    <w:tmpl w:val="8A741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37065"/>
    <w:multiLevelType w:val="hybridMultilevel"/>
    <w:tmpl w:val="9AD66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427FF1"/>
    <w:multiLevelType w:val="hybridMultilevel"/>
    <w:tmpl w:val="30B29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42093"/>
    <w:multiLevelType w:val="hybridMultilevel"/>
    <w:tmpl w:val="BB309B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646A0"/>
    <w:multiLevelType w:val="hybridMultilevel"/>
    <w:tmpl w:val="656C38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468C1"/>
    <w:multiLevelType w:val="hybridMultilevel"/>
    <w:tmpl w:val="54663E0C"/>
    <w:lvl w:ilvl="0" w:tplc="9D8C80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B0A2A"/>
    <w:multiLevelType w:val="hybridMultilevel"/>
    <w:tmpl w:val="4A2E53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B01F2"/>
    <w:multiLevelType w:val="hybridMultilevel"/>
    <w:tmpl w:val="B4C211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66CC2"/>
    <w:multiLevelType w:val="hybridMultilevel"/>
    <w:tmpl w:val="ECE23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7493">
    <w:abstractNumId w:val="9"/>
  </w:num>
  <w:num w:numId="2" w16cid:durableId="1878153249">
    <w:abstractNumId w:val="8"/>
  </w:num>
  <w:num w:numId="3" w16cid:durableId="1408264392">
    <w:abstractNumId w:val="7"/>
  </w:num>
  <w:num w:numId="4" w16cid:durableId="1380131477">
    <w:abstractNumId w:val="6"/>
  </w:num>
  <w:num w:numId="5" w16cid:durableId="244923145">
    <w:abstractNumId w:val="16"/>
  </w:num>
  <w:num w:numId="6" w16cid:durableId="1628045966">
    <w:abstractNumId w:val="3"/>
  </w:num>
  <w:num w:numId="7" w16cid:durableId="533615430">
    <w:abstractNumId w:val="20"/>
  </w:num>
  <w:num w:numId="8" w16cid:durableId="1302005907">
    <w:abstractNumId w:val="2"/>
  </w:num>
  <w:num w:numId="9" w16cid:durableId="757822304">
    <w:abstractNumId w:val="26"/>
  </w:num>
  <w:num w:numId="10" w16cid:durableId="1326317652">
    <w:abstractNumId w:val="5"/>
  </w:num>
  <w:num w:numId="11" w16cid:durableId="1132674422">
    <w:abstractNumId w:val="4"/>
  </w:num>
  <w:num w:numId="12" w16cid:durableId="320812464">
    <w:abstractNumId w:val="1"/>
  </w:num>
  <w:num w:numId="13" w16cid:durableId="179513383">
    <w:abstractNumId w:val="0"/>
  </w:num>
  <w:num w:numId="14" w16cid:durableId="2128354206">
    <w:abstractNumId w:val="23"/>
  </w:num>
  <w:num w:numId="15" w16cid:durableId="1031760856">
    <w:abstractNumId w:val="14"/>
  </w:num>
  <w:num w:numId="16" w16cid:durableId="403724596">
    <w:abstractNumId w:val="33"/>
  </w:num>
  <w:num w:numId="17" w16cid:durableId="899903889">
    <w:abstractNumId w:val="18"/>
  </w:num>
  <w:num w:numId="18" w16cid:durableId="664894752">
    <w:abstractNumId w:val="12"/>
  </w:num>
  <w:num w:numId="19" w16cid:durableId="350838356">
    <w:abstractNumId w:val="13"/>
  </w:num>
  <w:num w:numId="20" w16cid:durableId="1396662156">
    <w:abstractNumId w:val="25"/>
  </w:num>
  <w:num w:numId="21" w16cid:durableId="272594951">
    <w:abstractNumId w:val="29"/>
  </w:num>
  <w:num w:numId="22" w16cid:durableId="1691371166">
    <w:abstractNumId w:val="27"/>
  </w:num>
  <w:num w:numId="23" w16cid:durableId="348530198">
    <w:abstractNumId w:val="24"/>
  </w:num>
  <w:num w:numId="24" w16cid:durableId="1850557648">
    <w:abstractNumId w:val="19"/>
  </w:num>
  <w:num w:numId="25" w16cid:durableId="164172952">
    <w:abstractNumId w:val="22"/>
  </w:num>
  <w:num w:numId="26" w16cid:durableId="1937401511">
    <w:abstractNumId w:val="28"/>
  </w:num>
  <w:num w:numId="27" w16cid:durableId="410547013">
    <w:abstractNumId w:val="32"/>
  </w:num>
  <w:num w:numId="28" w16cid:durableId="493640869">
    <w:abstractNumId w:val="31"/>
  </w:num>
  <w:num w:numId="29" w16cid:durableId="871500203">
    <w:abstractNumId w:val="15"/>
  </w:num>
  <w:num w:numId="30" w16cid:durableId="160901659">
    <w:abstractNumId w:val="11"/>
  </w:num>
  <w:num w:numId="31" w16cid:durableId="1960605912">
    <w:abstractNumId w:val="17"/>
  </w:num>
  <w:num w:numId="32" w16cid:durableId="2099515437">
    <w:abstractNumId w:val="21"/>
  </w:num>
  <w:num w:numId="33" w16cid:durableId="348024198">
    <w:abstractNumId w:val="10"/>
  </w:num>
  <w:num w:numId="34" w16cid:durableId="4975756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B9"/>
    <w:rsid w:val="000001EF"/>
    <w:rsid w:val="00007322"/>
    <w:rsid w:val="00007728"/>
    <w:rsid w:val="00015D2F"/>
    <w:rsid w:val="00022EB2"/>
    <w:rsid w:val="00024584"/>
    <w:rsid w:val="00024730"/>
    <w:rsid w:val="00043F48"/>
    <w:rsid w:val="00055E95"/>
    <w:rsid w:val="0007021F"/>
    <w:rsid w:val="00071FFC"/>
    <w:rsid w:val="00082BB8"/>
    <w:rsid w:val="000A7A03"/>
    <w:rsid w:val="000B2BA5"/>
    <w:rsid w:val="000D3AF5"/>
    <w:rsid w:val="000F2F8C"/>
    <w:rsid w:val="0010006E"/>
    <w:rsid w:val="001045A8"/>
    <w:rsid w:val="00114A91"/>
    <w:rsid w:val="001427E1"/>
    <w:rsid w:val="0014371F"/>
    <w:rsid w:val="00163668"/>
    <w:rsid w:val="00171566"/>
    <w:rsid w:val="00174676"/>
    <w:rsid w:val="001755A8"/>
    <w:rsid w:val="00177891"/>
    <w:rsid w:val="00184014"/>
    <w:rsid w:val="00192008"/>
    <w:rsid w:val="001C0E68"/>
    <w:rsid w:val="001C4B6F"/>
    <w:rsid w:val="001D0BF1"/>
    <w:rsid w:val="001D36D4"/>
    <w:rsid w:val="001E3120"/>
    <w:rsid w:val="001E7E0C"/>
    <w:rsid w:val="001F0BB0"/>
    <w:rsid w:val="001F4E6D"/>
    <w:rsid w:val="001F6140"/>
    <w:rsid w:val="00203573"/>
    <w:rsid w:val="0020597D"/>
    <w:rsid w:val="00211E7B"/>
    <w:rsid w:val="00213B4C"/>
    <w:rsid w:val="002253B0"/>
    <w:rsid w:val="00236D54"/>
    <w:rsid w:val="00237A89"/>
    <w:rsid w:val="00241D8C"/>
    <w:rsid w:val="00241FDB"/>
    <w:rsid w:val="0024720C"/>
    <w:rsid w:val="0025293C"/>
    <w:rsid w:val="002617AE"/>
    <w:rsid w:val="002638D0"/>
    <w:rsid w:val="002647D3"/>
    <w:rsid w:val="00275EAE"/>
    <w:rsid w:val="00277D3C"/>
    <w:rsid w:val="00294998"/>
    <w:rsid w:val="00297F18"/>
    <w:rsid w:val="002A1945"/>
    <w:rsid w:val="002B2958"/>
    <w:rsid w:val="002B3FC8"/>
    <w:rsid w:val="002B50B1"/>
    <w:rsid w:val="002C1062"/>
    <w:rsid w:val="002C2938"/>
    <w:rsid w:val="002D23C5"/>
    <w:rsid w:val="002D55C2"/>
    <w:rsid w:val="002D6137"/>
    <w:rsid w:val="002E7E61"/>
    <w:rsid w:val="002F05E5"/>
    <w:rsid w:val="002F254D"/>
    <w:rsid w:val="002F30E4"/>
    <w:rsid w:val="00307140"/>
    <w:rsid w:val="0031396A"/>
    <w:rsid w:val="00316DFF"/>
    <w:rsid w:val="00317FE2"/>
    <w:rsid w:val="00322419"/>
    <w:rsid w:val="00325B57"/>
    <w:rsid w:val="00336056"/>
    <w:rsid w:val="00340D6F"/>
    <w:rsid w:val="003544E1"/>
    <w:rsid w:val="00356616"/>
    <w:rsid w:val="00366398"/>
    <w:rsid w:val="00376813"/>
    <w:rsid w:val="003A0632"/>
    <w:rsid w:val="003A30E5"/>
    <w:rsid w:val="003A6ADF"/>
    <w:rsid w:val="003B5928"/>
    <w:rsid w:val="003D380F"/>
    <w:rsid w:val="003D728A"/>
    <w:rsid w:val="003E160D"/>
    <w:rsid w:val="003E1CBD"/>
    <w:rsid w:val="003F1D5F"/>
    <w:rsid w:val="003F619E"/>
    <w:rsid w:val="00405128"/>
    <w:rsid w:val="00406CFF"/>
    <w:rsid w:val="004130D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68E"/>
    <w:rsid w:val="00501EB5"/>
    <w:rsid w:val="00510392"/>
    <w:rsid w:val="00513E2A"/>
    <w:rsid w:val="005436F3"/>
    <w:rsid w:val="005576E7"/>
    <w:rsid w:val="00566A35"/>
    <w:rsid w:val="0056701E"/>
    <w:rsid w:val="005740D7"/>
    <w:rsid w:val="00574897"/>
    <w:rsid w:val="005A0F26"/>
    <w:rsid w:val="005A1B10"/>
    <w:rsid w:val="005A6850"/>
    <w:rsid w:val="005B1B1B"/>
    <w:rsid w:val="005C5932"/>
    <w:rsid w:val="005D200F"/>
    <w:rsid w:val="005D3CA7"/>
    <w:rsid w:val="005D3FAF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4213"/>
    <w:rsid w:val="006C4C16"/>
    <w:rsid w:val="006D65FA"/>
    <w:rsid w:val="006E1507"/>
    <w:rsid w:val="006F3EB1"/>
    <w:rsid w:val="00712D8B"/>
    <w:rsid w:val="007273B7"/>
    <w:rsid w:val="00733E0A"/>
    <w:rsid w:val="0073620C"/>
    <w:rsid w:val="0074403D"/>
    <w:rsid w:val="00746D44"/>
    <w:rsid w:val="007538DC"/>
    <w:rsid w:val="00757803"/>
    <w:rsid w:val="0079206B"/>
    <w:rsid w:val="00796076"/>
    <w:rsid w:val="007C0566"/>
    <w:rsid w:val="007C606B"/>
    <w:rsid w:val="007D2DD7"/>
    <w:rsid w:val="007E6A61"/>
    <w:rsid w:val="007F0E54"/>
    <w:rsid w:val="00801140"/>
    <w:rsid w:val="00803404"/>
    <w:rsid w:val="00834955"/>
    <w:rsid w:val="00836433"/>
    <w:rsid w:val="0085457B"/>
    <w:rsid w:val="00855B59"/>
    <w:rsid w:val="00860461"/>
    <w:rsid w:val="0086487C"/>
    <w:rsid w:val="00870B20"/>
    <w:rsid w:val="00870CD3"/>
    <w:rsid w:val="008829F8"/>
    <w:rsid w:val="00885897"/>
    <w:rsid w:val="00885CCF"/>
    <w:rsid w:val="008A35E7"/>
    <w:rsid w:val="008A6538"/>
    <w:rsid w:val="008A7D34"/>
    <w:rsid w:val="008C7056"/>
    <w:rsid w:val="008D4235"/>
    <w:rsid w:val="008D4999"/>
    <w:rsid w:val="008E198C"/>
    <w:rsid w:val="008E5A06"/>
    <w:rsid w:val="008F3B14"/>
    <w:rsid w:val="00901899"/>
    <w:rsid w:val="0090344B"/>
    <w:rsid w:val="00905715"/>
    <w:rsid w:val="00912941"/>
    <w:rsid w:val="0091321E"/>
    <w:rsid w:val="00913946"/>
    <w:rsid w:val="0092726B"/>
    <w:rsid w:val="00927413"/>
    <w:rsid w:val="009361BA"/>
    <w:rsid w:val="00944F78"/>
    <w:rsid w:val="009510E7"/>
    <w:rsid w:val="00952C89"/>
    <w:rsid w:val="009571D8"/>
    <w:rsid w:val="009650EA"/>
    <w:rsid w:val="00973453"/>
    <w:rsid w:val="0097790C"/>
    <w:rsid w:val="009812B9"/>
    <w:rsid w:val="00982A83"/>
    <w:rsid w:val="0098506E"/>
    <w:rsid w:val="00986E6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C1E"/>
    <w:rsid w:val="00A53DE1"/>
    <w:rsid w:val="00A615E1"/>
    <w:rsid w:val="00A755E8"/>
    <w:rsid w:val="00A76E1A"/>
    <w:rsid w:val="00A92898"/>
    <w:rsid w:val="00A93A5D"/>
    <w:rsid w:val="00AB32F8"/>
    <w:rsid w:val="00AB610B"/>
    <w:rsid w:val="00AC54A4"/>
    <w:rsid w:val="00AD360E"/>
    <w:rsid w:val="00AD40FB"/>
    <w:rsid w:val="00AD782D"/>
    <w:rsid w:val="00AE7650"/>
    <w:rsid w:val="00B10EBE"/>
    <w:rsid w:val="00B236F1"/>
    <w:rsid w:val="00B26B50"/>
    <w:rsid w:val="00B50F99"/>
    <w:rsid w:val="00B51D1B"/>
    <w:rsid w:val="00B540F4"/>
    <w:rsid w:val="00B60FD0"/>
    <w:rsid w:val="00B622DF"/>
    <w:rsid w:val="00B6332A"/>
    <w:rsid w:val="00B71EF2"/>
    <w:rsid w:val="00B81760"/>
    <w:rsid w:val="00B8494C"/>
    <w:rsid w:val="00B93175"/>
    <w:rsid w:val="00B956DA"/>
    <w:rsid w:val="00BA0D22"/>
    <w:rsid w:val="00BA1546"/>
    <w:rsid w:val="00BB4E51"/>
    <w:rsid w:val="00BD431F"/>
    <w:rsid w:val="00BE423E"/>
    <w:rsid w:val="00BF2C6F"/>
    <w:rsid w:val="00BF61AC"/>
    <w:rsid w:val="00C17BEE"/>
    <w:rsid w:val="00C2382D"/>
    <w:rsid w:val="00C359A1"/>
    <w:rsid w:val="00C47FA6"/>
    <w:rsid w:val="00C51413"/>
    <w:rsid w:val="00C57FC6"/>
    <w:rsid w:val="00C60566"/>
    <w:rsid w:val="00C66A7D"/>
    <w:rsid w:val="00C676C7"/>
    <w:rsid w:val="00C779DA"/>
    <w:rsid w:val="00C814F7"/>
    <w:rsid w:val="00CA4B4D"/>
    <w:rsid w:val="00CB0AAF"/>
    <w:rsid w:val="00CB35C3"/>
    <w:rsid w:val="00CD323D"/>
    <w:rsid w:val="00CE4030"/>
    <w:rsid w:val="00CE64B3"/>
    <w:rsid w:val="00CF1A49"/>
    <w:rsid w:val="00D0630C"/>
    <w:rsid w:val="00D1231B"/>
    <w:rsid w:val="00D243A9"/>
    <w:rsid w:val="00D305E5"/>
    <w:rsid w:val="00D31EC6"/>
    <w:rsid w:val="00D37CD3"/>
    <w:rsid w:val="00D617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97E"/>
    <w:rsid w:val="00DE0FAA"/>
    <w:rsid w:val="00DE136D"/>
    <w:rsid w:val="00DE6534"/>
    <w:rsid w:val="00DF4D6C"/>
    <w:rsid w:val="00E01923"/>
    <w:rsid w:val="00E0227C"/>
    <w:rsid w:val="00E14498"/>
    <w:rsid w:val="00E2397A"/>
    <w:rsid w:val="00E254DB"/>
    <w:rsid w:val="00E300FC"/>
    <w:rsid w:val="00E362DB"/>
    <w:rsid w:val="00E5632B"/>
    <w:rsid w:val="00E70240"/>
    <w:rsid w:val="00E71E6B"/>
    <w:rsid w:val="00E76E4D"/>
    <w:rsid w:val="00E81CC5"/>
    <w:rsid w:val="00E85A87"/>
    <w:rsid w:val="00E85B4A"/>
    <w:rsid w:val="00E9528E"/>
    <w:rsid w:val="00EA5099"/>
    <w:rsid w:val="00EB561E"/>
    <w:rsid w:val="00EC1351"/>
    <w:rsid w:val="00EC4CBF"/>
    <w:rsid w:val="00EC654E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5B7F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11C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7F0E54"/>
  </w:style>
  <w:style w:type="character" w:customStyle="1" w:styleId="break-words">
    <w:name w:val="break-words"/>
    <w:basedOn w:val="DefaultParagraphFont"/>
    <w:rsid w:val="007F0E54"/>
  </w:style>
  <w:style w:type="character" w:styleId="UnresolvedMention">
    <w:name w:val="Unresolved Mention"/>
    <w:basedOn w:val="DefaultParagraphFont"/>
    <w:uiPriority w:val="99"/>
    <w:semiHidden/>
    <w:unhideWhenUsed/>
    <w:rsid w:val="007F0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low0515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H_Ser_Chye@np.edu.s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A_Kee_Chuah@np.edu.s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rianlowdequan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ianlowdequan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20241B8A54671A2467A823FE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3E8F-51A6-4638-A9C2-6B5E56A0CF4A}"/>
      </w:docPartPr>
      <w:docPartBody>
        <w:p w:rsidR="0000592C" w:rsidRDefault="00000000">
          <w:pPr>
            <w:pStyle w:val="2B420241B8A54671A2467A823FEF721F"/>
          </w:pPr>
          <w:r w:rsidRPr="00CF1A49">
            <w:t>Education</w:t>
          </w:r>
        </w:p>
      </w:docPartBody>
    </w:docPart>
    <w:docPart>
      <w:docPartPr>
        <w:name w:val="F3DA77DAB14E49988FB89849A20D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FE2F1-8677-47F0-85B0-25A9876B524F}"/>
      </w:docPartPr>
      <w:docPartBody>
        <w:p w:rsidR="0000592C" w:rsidRDefault="00000000">
          <w:pPr>
            <w:pStyle w:val="F3DA77DAB14E49988FB89849A20DB5A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EF"/>
    <w:rsid w:val="0000592C"/>
    <w:rsid w:val="00090B39"/>
    <w:rsid w:val="002C791D"/>
    <w:rsid w:val="005219EF"/>
    <w:rsid w:val="00821853"/>
    <w:rsid w:val="00844B05"/>
    <w:rsid w:val="00876315"/>
    <w:rsid w:val="009D6DE6"/>
    <w:rsid w:val="009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5219EF"/>
    <w:rPr>
      <w:b/>
      <w:caps w:val="0"/>
      <w:smallCaps/>
      <w:color w:val="595959" w:themeColor="text1" w:themeTint="A6"/>
    </w:rPr>
  </w:style>
  <w:style w:type="paragraph" w:customStyle="1" w:styleId="2B420241B8A54671A2467A823FEF721F">
    <w:name w:val="2B420241B8A54671A2467A823FEF721F"/>
  </w:style>
  <w:style w:type="paragraph" w:customStyle="1" w:styleId="F3DA77DAB14E49988FB89849A20DB5AE">
    <w:name w:val="F3DA77DAB14E49988FB89849A20DB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F607-7BC5-4067-8030-A01499FA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2022-11-07T07:26:00Z</dcterms:created>
  <dcterms:modified xsi:type="dcterms:W3CDTF">2023-05-09T11:20:00Z</dcterms:modified>
  <cp:category/>
</cp:coreProperties>
</file>